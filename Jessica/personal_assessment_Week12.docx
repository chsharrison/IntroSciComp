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 w:rsidRPr="00D32830">
        <w:rPr>
          <w:b/>
          <w:bCs/>
        </w:rPr>
        <w:t>Personal</w:t>
      </w:r>
      <w:r w:rsidR="0031238D" w:rsidRPr="00D32830">
        <w:rPr>
          <w:b/>
          <w:bCs/>
        </w:rPr>
        <w:t xml:space="preserve"> </w:t>
      </w:r>
      <w:r w:rsidRPr="00D32830">
        <w:rPr>
          <w:b/>
          <w:bCs/>
        </w:rPr>
        <w:t>Assessment</w:t>
      </w:r>
      <w:r w:rsidR="0031238D" w:rsidRPr="00D32830">
        <w:rPr>
          <w:b/>
          <w:bCs/>
        </w:rPr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 w:rsidRPr="00D32830">
        <w:rPr>
          <w:b/>
          <w:bCs/>
        </w:rPr>
        <w:t>Due Sundays at Midnight</w:t>
      </w:r>
    </w:p>
    <w:p w14:paraId="19648196" w14:textId="77777777" w:rsidR="0031238D" w:rsidRPr="00D32830" w:rsidRDefault="0031238D">
      <w:pPr>
        <w:rPr>
          <w:b/>
          <w:bCs/>
        </w:rPr>
      </w:pPr>
      <w:r w:rsidRPr="00D32830">
        <w:rPr>
          <w:b/>
          <w:bCs/>
        </w:rPr>
        <w:t>MARS 5470/4470</w:t>
      </w:r>
    </w:p>
    <w:p w14:paraId="3FCC1D1A" w14:textId="62BCA26D" w:rsidR="0031238D" w:rsidRDefault="00DB628A">
      <w:r w:rsidRPr="00D32830">
        <w:rPr>
          <w:b/>
          <w:bCs/>
        </w:rPr>
        <w:t>Name</w:t>
      </w:r>
      <w:r>
        <w:t>:</w:t>
      </w:r>
      <w:r w:rsidR="00D32830">
        <w:t xml:space="preserve"> Jessica Stevens</w:t>
      </w:r>
    </w:p>
    <w:p w14:paraId="56BA5B22" w14:textId="0170FA98" w:rsidR="0031238D" w:rsidRDefault="0031238D">
      <w:r w:rsidRPr="00D32830">
        <w:rPr>
          <w:b/>
          <w:bCs/>
        </w:rPr>
        <w:t>Project:</w:t>
      </w:r>
      <w:r w:rsidR="00D32830" w:rsidRPr="00D32830">
        <w:t xml:space="preserve"> Using Python </w:t>
      </w:r>
      <w:proofErr w:type="gramStart"/>
      <w:r w:rsidR="00D32830" w:rsidRPr="00D32830">
        <w:t>To</w:t>
      </w:r>
      <w:proofErr w:type="gramEnd"/>
      <w:r w:rsidR="00D32830" w:rsidRPr="00D32830">
        <w:t xml:space="preserve"> Compare Models And Plot Particle Distribution Following The Lagrangian Flow Network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18585C62" w:rsidR="0031238D" w:rsidRDefault="00A24E90">
      <w:r>
        <w:t>1. What were the project goals for the week?</w:t>
      </w:r>
      <w:r w:rsidR="000330A8">
        <w:t xml:space="preserve"> </w:t>
      </w:r>
    </w:p>
    <w:p w14:paraId="5B4989DD" w14:textId="154C66DA" w:rsidR="0031238D" w:rsidRDefault="00A4095E">
      <w:r>
        <w:tab/>
        <w:t>[x] Plot HYCOM data</w:t>
      </w:r>
    </w:p>
    <w:p w14:paraId="36BA8DA8" w14:textId="7272420C" w:rsidR="00A4095E" w:rsidRDefault="00A4095E">
      <w:r>
        <w:tab/>
        <w:t>[x] Plot GECKO data</w:t>
      </w:r>
    </w:p>
    <w:p w14:paraId="06464963" w14:textId="15EF976D" w:rsidR="00A24E90" w:rsidRDefault="00A4095E">
      <w:r>
        <w:tab/>
        <w:t>[x] Make a movie for comparison</w:t>
      </w:r>
    </w:p>
    <w:p w14:paraId="3D997DA9" w14:textId="2B773C7D" w:rsidR="00D52AA9" w:rsidRDefault="00A24E90">
      <w:r>
        <w:t xml:space="preserve">2. </w:t>
      </w:r>
      <w:r w:rsidR="000330A8">
        <w:t>How did you meet these goals, or what did you do instead</w:t>
      </w:r>
      <w:r>
        <w:t>?</w:t>
      </w:r>
    </w:p>
    <w:p w14:paraId="58565A98" w14:textId="2D5F950D" w:rsidR="00A24E90" w:rsidRDefault="00A4095E" w:rsidP="00A4095E">
      <w:pPr>
        <w:pStyle w:val="ListParagraph"/>
        <w:numPr>
          <w:ilvl w:val="0"/>
          <w:numId w:val="1"/>
        </w:numPr>
      </w:pPr>
      <w:r>
        <w:t>I plotted the HYCOM and GECKO data in similar ways, I just had to adjust for the different latitude and longitude measurements. I also had to learn how to correctly add on and adjust quivers and the quiver key.</w:t>
      </w:r>
    </w:p>
    <w:p w14:paraId="01FA4593" w14:textId="48CCBB98" w:rsidR="00A24E90" w:rsidRDefault="00A4095E" w:rsidP="00A4095E">
      <w:pPr>
        <w:pStyle w:val="ListParagraph"/>
        <w:numPr>
          <w:ilvl w:val="0"/>
          <w:numId w:val="1"/>
        </w:numPr>
      </w:pPr>
      <w:r>
        <w:t>For the movie I used Davinci Resolve to put the images together.</w:t>
      </w:r>
    </w:p>
    <w:p w14:paraId="33972003" w14:textId="4B2962EC" w:rsidR="00A24E90" w:rsidRDefault="00A24E90">
      <w:r>
        <w:t>3. What worked well (plusses)?</w:t>
      </w:r>
    </w:p>
    <w:p w14:paraId="7EAFF0ED" w14:textId="7A79094B" w:rsidR="00A24E90" w:rsidRDefault="00A4095E" w:rsidP="00A4095E">
      <w:pPr>
        <w:pStyle w:val="ListParagraph"/>
        <w:numPr>
          <w:ilvl w:val="0"/>
          <w:numId w:val="2"/>
        </w:numPr>
      </w:pPr>
      <w:r>
        <w:t xml:space="preserve">For the data itself, it worked well to read it carefully for the </w:t>
      </w:r>
      <w:proofErr w:type="spellStart"/>
      <w:r>
        <w:t>lon</w:t>
      </w:r>
      <w:proofErr w:type="spellEnd"/>
      <w:r>
        <w:t xml:space="preserve"> and </w:t>
      </w:r>
      <w:proofErr w:type="spellStart"/>
      <w:r>
        <w:t>lat</w:t>
      </w:r>
      <w:proofErr w:type="spellEnd"/>
      <w:r>
        <w:t xml:space="preserve"> differences and other conversions.</w:t>
      </w:r>
    </w:p>
    <w:p w14:paraId="21850A86" w14:textId="66FB597B" w:rsidR="00A24E90" w:rsidRDefault="00A4095E" w:rsidP="00A4095E">
      <w:pPr>
        <w:pStyle w:val="ListParagraph"/>
        <w:numPr>
          <w:ilvl w:val="0"/>
          <w:numId w:val="2"/>
        </w:numPr>
      </w:pPr>
      <w:r>
        <w:t>Quiver had really helpful documentation, but I had to play with it first in order to understand what the documentation was talking about.</w:t>
      </w:r>
    </w:p>
    <w:p w14:paraId="53A4B62C" w14:textId="0305A8E8" w:rsidR="00A4095E" w:rsidRDefault="00A4095E" w:rsidP="00A4095E">
      <w:pPr>
        <w:pStyle w:val="ListParagraph"/>
        <w:numPr>
          <w:ilvl w:val="0"/>
          <w:numId w:val="2"/>
        </w:numPr>
      </w:pPr>
      <w:r>
        <w:t>Definitely asking for help when it’s needed like with the subplots. I’m not sure why I was struggling so much with that, but glad I got it.</w:t>
      </w:r>
    </w:p>
    <w:p w14:paraId="7AB83AB4" w14:textId="598E619B" w:rsidR="00A24E90" w:rsidRDefault="00A24E90">
      <w:r>
        <w:t>4. What could be improved (deltas)?</w:t>
      </w:r>
    </w:p>
    <w:p w14:paraId="0AFE6EFD" w14:textId="2A64A15D" w:rsidR="00A24E90" w:rsidRDefault="00A4095E" w:rsidP="00A4095E">
      <w:pPr>
        <w:pStyle w:val="ListParagraph"/>
        <w:numPr>
          <w:ilvl w:val="0"/>
          <w:numId w:val="3"/>
        </w:numPr>
      </w:pPr>
      <w:r>
        <w:t xml:space="preserve">I need to take more control of the code and not be so lazy with conversions. Initially I copied the quiver code from someone </w:t>
      </w:r>
      <w:proofErr w:type="gramStart"/>
      <w:r>
        <w:t>else, but</w:t>
      </w:r>
      <w:proofErr w:type="gramEnd"/>
      <w:r>
        <w:t xml:space="preserve"> messed with it enough to figure it out.</w:t>
      </w:r>
    </w:p>
    <w:p w14:paraId="0B8992CC" w14:textId="7096CEBD" w:rsidR="00A24E90" w:rsidRDefault="00A24E90">
      <w:r>
        <w:t>5. Plans for next week</w:t>
      </w:r>
      <w:r w:rsidR="000330A8">
        <w:t xml:space="preserve"> (project goals and work habit goals):</w:t>
      </w:r>
    </w:p>
    <w:p w14:paraId="35D40A71" w14:textId="33F68959" w:rsidR="00D52AA9" w:rsidRDefault="00A4095E" w:rsidP="0085465C">
      <w:r>
        <w:tab/>
        <w:t>[] run LFN code</w:t>
      </w:r>
    </w:p>
    <w:p w14:paraId="41946EC3" w14:textId="7EDDA3F7" w:rsidR="00A160C7" w:rsidRPr="00A160C7" w:rsidRDefault="00A4095E" w:rsidP="0085465C">
      <w:r>
        <w:tab/>
        <w:t>[] make plots</w:t>
      </w:r>
    </w:p>
    <w:p w14:paraId="2EA3D6D1" w14:textId="17E82535" w:rsidR="0085465C" w:rsidRDefault="0085465C" w:rsidP="0085465C">
      <w:r>
        <w:lastRenderedPageBreak/>
        <w:t>6. Notes/ideas</w:t>
      </w:r>
    </w:p>
    <w:p w14:paraId="3FE81A13" w14:textId="71185957" w:rsidR="00A4095E" w:rsidRDefault="00A92DBA" w:rsidP="00A92DBA">
      <w:pPr>
        <w:pStyle w:val="ListParagraph"/>
        <w:numPr>
          <w:ilvl w:val="0"/>
          <w:numId w:val="4"/>
        </w:numPr>
      </w:pPr>
      <w:r>
        <w:t>I might need to figure out how to loop the LFN code</w:t>
      </w:r>
    </w:p>
    <w:p w14:paraId="4E284794" w14:textId="4A4BBD60" w:rsidR="00A92DBA" w:rsidRDefault="00A92DBA" w:rsidP="00A92DBA">
      <w:pPr>
        <w:pStyle w:val="ListParagraph"/>
        <w:numPr>
          <w:ilvl w:val="0"/>
          <w:numId w:val="4"/>
        </w:numPr>
      </w:pPr>
      <w:r>
        <w:t xml:space="preserve">I need to loop the </w:t>
      </w:r>
      <w:proofErr w:type="spellStart"/>
      <w:r>
        <w:t>hycom</w:t>
      </w:r>
      <w:proofErr w:type="spellEnd"/>
      <w:r>
        <w:t xml:space="preserve"> and gecko plotting data</w:t>
      </w:r>
      <w:bookmarkStart w:id="0" w:name="_GoBack"/>
      <w:bookmarkEnd w:id="0"/>
    </w:p>
    <w:sectPr w:rsidR="00A9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6E30"/>
    <w:multiLevelType w:val="hybridMultilevel"/>
    <w:tmpl w:val="F10C1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A4ADC"/>
    <w:multiLevelType w:val="hybridMultilevel"/>
    <w:tmpl w:val="3CE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3117D"/>
    <w:multiLevelType w:val="hybridMultilevel"/>
    <w:tmpl w:val="16C4CE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41569"/>
    <w:multiLevelType w:val="hybridMultilevel"/>
    <w:tmpl w:val="14A44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0330A8"/>
    <w:rsid w:val="0031238D"/>
    <w:rsid w:val="004028C5"/>
    <w:rsid w:val="005C13EA"/>
    <w:rsid w:val="007F7479"/>
    <w:rsid w:val="0085465C"/>
    <w:rsid w:val="00A160C7"/>
    <w:rsid w:val="00A24E90"/>
    <w:rsid w:val="00A4095E"/>
    <w:rsid w:val="00A92DBA"/>
    <w:rsid w:val="00B674B7"/>
    <w:rsid w:val="00B85DA4"/>
    <w:rsid w:val="00D32830"/>
    <w:rsid w:val="00D52AA9"/>
    <w:rsid w:val="00DB628A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BF45657D-7E36-6E4C-AA73-6F66D19E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personal_assessment_Week12.docx</Template>
  <TotalTime>13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Jessica Stevens</cp:lastModifiedBy>
  <cp:revision>3</cp:revision>
  <dcterms:created xsi:type="dcterms:W3CDTF">2019-11-14T21:41:00Z</dcterms:created>
  <dcterms:modified xsi:type="dcterms:W3CDTF">2019-11-14T21:54:00Z</dcterms:modified>
</cp:coreProperties>
</file>