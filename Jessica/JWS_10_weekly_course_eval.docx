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5D0A08">
        <w:rPr>
          <w:rStyle w:val="eop"/>
        </w:rPr>
        <w:t>Jessica Stevens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1526B">
        <w:rPr>
          <w:rStyle w:val="eop"/>
        </w:rPr>
        <w:t>11/3</w:t>
      </w:r>
      <w:r w:rsidR="005D0A08">
        <w:rPr>
          <w:rStyle w:val="eop"/>
        </w:rPr>
        <w:t>/2019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61526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The lab time on Tuesday to work on projects with some guided help was </w:t>
      </w:r>
      <w:r w:rsidR="00972620">
        <w:rPr>
          <w:rStyle w:val="eop"/>
        </w:rPr>
        <w:t>more effective</w:t>
      </w:r>
      <w:r>
        <w:rPr>
          <w:rStyle w:val="eop"/>
        </w:rPr>
        <w:t>.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972620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Try to give </w:t>
      </w:r>
      <w:r w:rsidR="0061526B">
        <w:rPr>
          <w:rStyle w:val="eop"/>
        </w:rPr>
        <w:t xml:space="preserve">feedback in a </w:t>
      </w:r>
      <w:r>
        <w:rPr>
          <w:rStyle w:val="eop"/>
        </w:rPr>
        <w:t xml:space="preserve">compliment </w:t>
      </w:r>
      <w:r w:rsidR="0061526B">
        <w:rPr>
          <w:rStyle w:val="eop"/>
        </w:rPr>
        <w:t>“sandwich” to encourage everyone. That being a positive, the improvements to be made, and another positive. I’ve noticed a somewhat negative air occasionally in class and I think this may help.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61526B" w:rsidRDefault="0061526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61526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guess now it’s just a matter of providing students with helpful bits on their project. Whether it’s packages or little coding tricks.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972620">
        <w:rPr>
          <w:rStyle w:val="eop"/>
        </w:rPr>
        <w:t>Try</w:t>
      </w:r>
      <w:bookmarkStart w:id="0" w:name="_GoBack"/>
      <w:bookmarkEnd w:id="0"/>
      <w:r w:rsidR="0061526B">
        <w:rPr>
          <w:rStyle w:val="eop"/>
        </w:rPr>
        <w:t xml:space="preserve"> to keep in mind what’s being said and how it may be received to avoid that negative air.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p w:rsidR="005D0A08" w:rsidRDefault="0061526B">
      <w:r>
        <w:t>I think there’s been a lot of improvement since the beginning of the semester. Good work!</w:t>
      </w:r>
    </w:p>
    <w:sectPr w:rsidR="005D0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B"/>
    <w:rsid w:val="001E5814"/>
    <w:rsid w:val="002C2198"/>
    <w:rsid w:val="002F06D4"/>
    <w:rsid w:val="002F75F6"/>
    <w:rsid w:val="003E0CFE"/>
    <w:rsid w:val="005D0A08"/>
    <w:rsid w:val="0061526B"/>
    <w:rsid w:val="00754D51"/>
    <w:rsid w:val="007700DE"/>
    <w:rsid w:val="00972620"/>
    <w:rsid w:val="00CB14BF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106"/>
  <w15:chartTrackingRefBased/>
  <w15:docId w15:val="{EB51B00B-4D23-F746-8184-FD42D4A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fm684/Documents/Fall%202019/3%20Scientific%20Coding/JWS_2_weekly_course_ev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JWS_2_weekly_course_eval.dotx</Template>
  <TotalTime>19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Stevens</dc:creator>
  <cp:keywords/>
  <dc:description/>
  <cp:lastModifiedBy>Jessica Stevens</cp:lastModifiedBy>
  <cp:revision>2</cp:revision>
  <dcterms:created xsi:type="dcterms:W3CDTF">2019-11-04T02:17:00Z</dcterms:created>
  <dcterms:modified xsi:type="dcterms:W3CDTF">2019-11-04T02:44:00Z</dcterms:modified>
</cp:coreProperties>
</file>