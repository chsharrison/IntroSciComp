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C6EA9" w:rsidRDefault="00DC6EA9" w:rsidP="00DC6EA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</w:rPr>
        <w:t>MARS 5470/4470 Coarse Evaluation Form Due Sundays at 11:59 PM</w:t>
      </w:r>
      <w:r>
        <w:rPr>
          <w:rStyle w:val="eop"/>
        </w:rPr>
        <w:t> </w:t>
      </w:r>
    </w:p>
    <w:p w:rsidR="00DC6EA9" w:rsidRDefault="00DC6EA9" w:rsidP="00DC6EA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eop"/>
        </w:rPr>
        <w:t> </w:t>
      </w:r>
    </w:p>
    <w:p w:rsidR="00DC6EA9" w:rsidRDefault="00DC6EA9" w:rsidP="00DC6EA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</w:rPr>
        <w:t>Name:</w:t>
      </w:r>
      <w:r>
        <w:rPr>
          <w:rStyle w:val="eop"/>
        </w:rPr>
        <w:t> </w:t>
      </w:r>
      <w:r w:rsidR="005D0A08">
        <w:rPr>
          <w:rStyle w:val="eop"/>
        </w:rPr>
        <w:t>Jessica Stevens</w:t>
      </w:r>
    </w:p>
    <w:p w:rsidR="00DC6EA9" w:rsidRDefault="00DC6EA9" w:rsidP="00DC6EA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</w:rPr>
        <w:t>Date:</w:t>
      </w:r>
      <w:r>
        <w:rPr>
          <w:rStyle w:val="eop"/>
        </w:rPr>
        <w:t> </w:t>
      </w:r>
      <w:r w:rsidR="005D0A08">
        <w:rPr>
          <w:rStyle w:val="eop"/>
        </w:rPr>
        <w:t>9/</w:t>
      </w:r>
      <w:r w:rsidR="009D723C">
        <w:rPr>
          <w:rStyle w:val="eop"/>
        </w:rPr>
        <w:t>27</w:t>
      </w:r>
      <w:r w:rsidR="005D0A08">
        <w:rPr>
          <w:rStyle w:val="eop"/>
        </w:rPr>
        <w:t>/2019</w:t>
      </w:r>
    </w:p>
    <w:p w:rsidR="00DC6EA9" w:rsidRDefault="00DC6EA9" w:rsidP="00DC6EA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eop"/>
        </w:rPr>
        <w:t> </w:t>
      </w:r>
    </w:p>
    <w:p w:rsidR="00DC6EA9" w:rsidRDefault="00DC6EA9" w:rsidP="00DC6EA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</w:rPr>
        <w:t>50-200 words overall</w:t>
      </w:r>
      <w:r>
        <w:rPr>
          <w:rStyle w:val="eop"/>
        </w:rPr>
        <w:t> </w:t>
      </w:r>
    </w:p>
    <w:p w:rsidR="00DC6EA9" w:rsidRDefault="00DC6EA9" w:rsidP="00DC6EA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eop"/>
        </w:rPr>
        <w:t> </w:t>
      </w:r>
    </w:p>
    <w:p w:rsidR="00DC6EA9" w:rsidRDefault="00DC6EA9" w:rsidP="00DC6EA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</w:rPr>
        <w:t>Aspects of class </w:t>
      </w:r>
      <w:r>
        <w:rPr>
          <w:rStyle w:val="normaltextrun"/>
          <w:u w:val="single"/>
        </w:rPr>
        <w:t>that worked well</w:t>
      </w:r>
      <w:r>
        <w:rPr>
          <w:rStyle w:val="normaltextrun"/>
        </w:rPr>
        <w:t>:</w:t>
      </w:r>
      <w:r>
        <w:rPr>
          <w:rStyle w:val="eop"/>
        </w:rPr>
        <w:t> </w:t>
      </w:r>
    </w:p>
    <w:p w:rsidR="00DC6EA9" w:rsidRDefault="00DC6EA9" w:rsidP="00DC6EA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eop"/>
        </w:rPr>
        <w:t> </w:t>
      </w:r>
    </w:p>
    <w:p w:rsidR="00DC6EA9" w:rsidRDefault="00DC6EA9" w:rsidP="00DC6EA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eop"/>
        </w:rPr>
        <w:t> </w:t>
      </w:r>
      <w:r w:rsidR="009D723C">
        <w:rPr>
          <w:rStyle w:val="eop"/>
        </w:rPr>
        <w:t>The video for pandas was SUPER detailed and helpful. Going over different ways to upload the data was also good. Oh! And the pre-typed notebooks are pretty sweet, too. Kudos on making those.</w:t>
      </w:r>
    </w:p>
    <w:p w:rsidR="00DC6EA9" w:rsidRDefault="00DC6EA9" w:rsidP="00DC6EA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eop"/>
        </w:rPr>
        <w:t> </w:t>
      </w:r>
    </w:p>
    <w:p w:rsidR="00DC6EA9" w:rsidRDefault="00DC6EA9" w:rsidP="00DC6EA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eop"/>
        </w:rPr>
        <w:t> </w:t>
      </w:r>
    </w:p>
    <w:p w:rsidR="00DC6EA9" w:rsidRDefault="00DC6EA9" w:rsidP="00DC6EA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</w:rPr>
        <w:t>Aspects of class </w:t>
      </w:r>
      <w:r>
        <w:rPr>
          <w:rStyle w:val="normaltextrun"/>
          <w:u w:val="single"/>
        </w:rPr>
        <w:t>that could be improved</w:t>
      </w:r>
      <w:r>
        <w:rPr>
          <w:rStyle w:val="normaltextrun"/>
        </w:rPr>
        <w:t>:</w:t>
      </w:r>
      <w:r>
        <w:rPr>
          <w:rStyle w:val="eop"/>
        </w:rPr>
        <w:t> </w:t>
      </w:r>
    </w:p>
    <w:p w:rsidR="00DC6EA9" w:rsidRDefault="00DC6EA9" w:rsidP="00DC6EA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eop"/>
        </w:rPr>
        <w:t> </w:t>
      </w:r>
    </w:p>
    <w:p w:rsidR="00DC6EA9" w:rsidRDefault="00DC6EA9" w:rsidP="00DC6EA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eop"/>
        </w:rPr>
        <w:t> </w:t>
      </w:r>
      <w:r w:rsidR="009D723C">
        <w:rPr>
          <w:rStyle w:val="eop"/>
        </w:rPr>
        <w:t>I’m really not sure. I feel like the class has a really good flow to it.</w:t>
      </w:r>
    </w:p>
    <w:p w:rsidR="00DC6EA9" w:rsidRDefault="00DC6EA9" w:rsidP="00DC6EA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eop"/>
        </w:rPr>
        <w:t> </w:t>
      </w:r>
    </w:p>
    <w:p w:rsidR="00DC6EA9" w:rsidRDefault="00DC6EA9" w:rsidP="00DC6EA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eop"/>
        </w:rPr>
        <w:t> </w:t>
      </w:r>
    </w:p>
    <w:p w:rsidR="00DC6EA9" w:rsidRDefault="00DC6EA9" w:rsidP="00DC6EA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</w:rPr>
        <w:t>Material to cover </w:t>
      </w:r>
      <w:r>
        <w:rPr>
          <w:rStyle w:val="normaltextrun"/>
          <w:u w:val="single"/>
        </w:rPr>
        <w:t>requests</w:t>
      </w:r>
      <w:r>
        <w:rPr>
          <w:rStyle w:val="normaltextrun"/>
        </w:rPr>
        <w:t>:</w:t>
      </w:r>
      <w:r>
        <w:rPr>
          <w:rStyle w:val="eop"/>
        </w:rPr>
        <w:t> </w:t>
      </w:r>
    </w:p>
    <w:p w:rsidR="00DC6EA9" w:rsidRDefault="00DC6EA9" w:rsidP="00DC6EA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eop"/>
        </w:rPr>
        <w:t> </w:t>
      </w:r>
    </w:p>
    <w:p w:rsidR="00DC6EA9" w:rsidRDefault="00DC6EA9" w:rsidP="00DC6EA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eop"/>
        </w:rPr>
        <w:t> </w:t>
      </w:r>
      <w:r w:rsidR="005D0A08">
        <w:rPr>
          <w:rStyle w:val="eop"/>
        </w:rPr>
        <w:t>Whatever you think should be addressed next.</w:t>
      </w:r>
    </w:p>
    <w:p w:rsidR="00DC6EA9" w:rsidRDefault="00DC6EA9" w:rsidP="00DC6EA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eop"/>
        </w:rPr>
        <w:t> </w:t>
      </w:r>
    </w:p>
    <w:p w:rsidR="00DC6EA9" w:rsidRDefault="00DC6EA9" w:rsidP="00DC6EA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eop"/>
        </w:rPr>
        <w:t> </w:t>
      </w:r>
    </w:p>
    <w:p w:rsidR="00DC6EA9" w:rsidRDefault="00DC6EA9" w:rsidP="00DC6EA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  <w:u w:val="single"/>
        </w:rPr>
        <w:t>Tips or hints</w:t>
      </w:r>
      <w:r>
        <w:rPr>
          <w:rStyle w:val="normaltextrun"/>
        </w:rPr>
        <w:t> for future classes / </w:t>
      </w:r>
      <w:r>
        <w:rPr>
          <w:rStyle w:val="normaltextrun"/>
          <w:u w:val="single"/>
        </w:rPr>
        <w:t>future FAQ</w:t>
      </w:r>
      <w:r>
        <w:rPr>
          <w:rStyle w:val="normaltextrun"/>
        </w:rPr>
        <w:t>:</w:t>
      </w:r>
      <w:r>
        <w:rPr>
          <w:rStyle w:val="eop"/>
        </w:rPr>
        <w:t> </w:t>
      </w:r>
    </w:p>
    <w:p w:rsidR="00DC6EA9" w:rsidRDefault="00DC6EA9" w:rsidP="00DC6EA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eop"/>
        </w:rPr>
        <w:t> </w:t>
      </w:r>
    </w:p>
    <w:p w:rsidR="00DC6EA9" w:rsidRDefault="00DC6EA9" w:rsidP="00DC6EA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eop"/>
        </w:rPr>
        <w:t> </w:t>
      </w:r>
      <w:r w:rsidR="009D723C">
        <w:rPr>
          <w:rStyle w:val="eop"/>
        </w:rPr>
        <w:t xml:space="preserve">I’m not sure if people will be ready to present by Tuesday without help while working on their data but I guess we’ll see how that goes. </w:t>
      </w:r>
      <w:bookmarkStart w:id="0" w:name="_GoBack"/>
      <w:bookmarkEnd w:id="0"/>
    </w:p>
    <w:p w:rsidR="00DC6EA9" w:rsidRDefault="00DC6EA9" w:rsidP="00DC6EA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eop"/>
        </w:rPr>
        <w:t> </w:t>
      </w:r>
    </w:p>
    <w:p w:rsidR="00DC6EA9" w:rsidRDefault="00DC6EA9" w:rsidP="00DC6EA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eop"/>
        </w:rPr>
        <w:t> </w:t>
      </w:r>
    </w:p>
    <w:p w:rsidR="00DC6EA9" w:rsidRDefault="00DC6EA9" w:rsidP="00DC6EA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  <w:u w:val="single"/>
        </w:rPr>
        <w:t>Further comments </w:t>
      </w:r>
      <w:r>
        <w:rPr>
          <w:rStyle w:val="normaltextrun"/>
        </w:rPr>
        <w:t>not addressed above:</w:t>
      </w:r>
      <w:r>
        <w:rPr>
          <w:rStyle w:val="eop"/>
        </w:rPr>
        <w:t> </w:t>
      </w:r>
    </w:p>
    <w:p w:rsidR="001E5814" w:rsidRDefault="001E5814"/>
    <w:p w:rsidR="005D0A08" w:rsidRDefault="005D0A08">
      <w:r>
        <w:t xml:space="preserve">So far so good! </w:t>
      </w:r>
    </w:p>
    <w:sectPr w:rsidR="005D0A08" w:rsidSect="00E51C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attachedTemplate r:id="rId1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BBD"/>
    <w:rsid w:val="001E5814"/>
    <w:rsid w:val="002F06D4"/>
    <w:rsid w:val="002F75F6"/>
    <w:rsid w:val="003E0CFE"/>
    <w:rsid w:val="005D0A08"/>
    <w:rsid w:val="007700DE"/>
    <w:rsid w:val="009D723C"/>
    <w:rsid w:val="00CB14BF"/>
    <w:rsid w:val="00DC6EA9"/>
    <w:rsid w:val="00E51CD3"/>
    <w:rsid w:val="00E65BBD"/>
    <w:rsid w:val="00ED7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D9D106"/>
  <w15:chartTrackingRefBased/>
  <w15:docId w15:val="{36066165-9B5B-C64A-826B-946DF6E1C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DC6EA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normaltextrun">
    <w:name w:val="normaltextrun"/>
    <w:basedOn w:val="DefaultParagraphFont"/>
    <w:rsid w:val="00DC6EA9"/>
  </w:style>
  <w:style w:type="character" w:customStyle="1" w:styleId="eop">
    <w:name w:val="eop"/>
    <w:basedOn w:val="DefaultParagraphFont"/>
    <w:rsid w:val="00DC6E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60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71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08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92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21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30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48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9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10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6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86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86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93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46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76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50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72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65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9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20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4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82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40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17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4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47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74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00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15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xfm684/Documents/Fall%202019/3%20Scientific%20Coding/weekly_course_eval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weekly_course_eval.dotx</Template>
  <TotalTime>4</TotalTime>
  <Pages>1</Pages>
  <Words>121</Words>
  <Characters>695</Characters>
  <Application>Microsoft Office Word</Application>
  <DocSecurity>0</DocSecurity>
  <Lines>5</Lines>
  <Paragraphs>1</Paragraphs>
  <ScaleCrop>false</ScaleCrop>
  <Company/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Stevens</dc:creator>
  <cp:keywords/>
  <dc:description/>
  <cp:lastModifiedBy>Jessica Stevens</cp:lastModifiedBy>
  <cp:revision>2</cp:revision>
  <dcterms:created xsi:type="dcterms:W3CDTF">2019-09-27T19:07:00Z</dcterms:created>
  <dcterms:modified xsi:type="dcterms:W3CDTF">2019-09-27T19:11:00Z</dcterms:modified>
</cp:coreProperties>
</file>