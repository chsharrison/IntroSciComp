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5D0A08">
        <w:rPr>
          <w:rStyle w:val="eop"/>
        </w:rPr>
        <w:t>Jessica Stevens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5D0A08">
        <w:rPr>
          <w:rStyle w:val="eop"/>
        </w:rPr>
        <w:t>9/</w:t>
      </w:r>
      <w:r w:rsidR="00E93638">
        <w:rPr>
          <w:rStyle w:val="eop"/>
        </w:rPr>
        <w:t>13</w:t>
      </w:r>
      <w:r w:rsidR="005D0A08">
        <w:rPr>
          <w:rStyle w:val="eop"/>
        </w:rPr>
        <w:t>/2019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E93638">
        <w:rPr>
          <w:rStyle w:val="eop"/>
        </w:rPr>
        <w:t xml:space="preserve">Again, the breaks and warm-ups are great. I also do like having the </w:t>
      </w:r>
      <w:proofErr w:type="spellStart"/>
      <w:r w:rsidR="00E93638">
        <w:rPr>
          <w:rStyle w:val="eop"/>
        </w:rPr>
        <w:t>scipy</w:t>
      </w:r>
      <w:proofErr w:type="spellEnd"/>
      <w:r w:rsidR="00E93638">
        <w:rPr>
          <w:rStyle w:val="eop"/>
        </w:rPr>
        <w:t xml:space="preserve"> lectures as a filler.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E9363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I’m really not sure. It seems to be going well. </w:t>
      </w:r>
      <w:r w:rsidR="00DC6EA9"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5D0A08">
        <w:rPr>
          <w:rStyle w:val="eop"/>
        </w:rPr>
        <w:t>Whatever you think should be addressed next.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E93638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Maybe just continue</w:t>
      </w:r>
      <w:bookmarkStart w:id="0" w:name="_GoBack"/>
      <w:bookmarkEnd w:id="0"/>
      <w:r>
        <w:rPr>
          <w:rStyle w:val="eop"/>
        </w:rPr>
        <w:t xml:space="preserve"> modeling commenting in the code to keep it as a constant reminder.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p w:rsidR="005D0A08" w:rsidRDefault="005D0A08">
      <w:r>
        <w:t xml:space="preserve">So far so good! </w:t>
      </w:r>
    </w:p>
    <w:sectPr w:rsidR="005D0A08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38"/>
    <w:rsid w:val="001E5814"/>
    <w:rsid w:val="002F06D4"/>
    <w:rsid w:val="002F75F6"/>
    <w:rsid w:val="003E0CFE"/>
    <w:rsid w:val="005D0A08"/>
    <w:rsid w:val="007700DE"/>
    <w:rsid w:val="00CB14BF"/>
    <w:rsid w:val="00DC6EA9"/>
    <w:rsid w:val="00E51CD3"/>
    <w:rsid w:val="00E93638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106"/>
  <w15:chartTrackingRefBased/>
  <w15:docId w15:val="{5D814DB2-37B9-764A-9ECD-6A575664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fm684/Documents/Fall%202019/3%20Scientific%20Coding/weekly_course_ev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weekly_course_eval.dotx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Stevens</dc:creator>
  <cp:keywords/>
  <dc:description/>
  <cp:lastModifiedBy>Jessica Stevens</cp:lastModifiedBy>
  <cp:revision>1</cp:revision>
  <dcterms:created xsi:type="dcterms:W3CDTF">2019-09-13T21:21:00Z</dcterms:created>
  <dcterms:modified xsi:type="dcterms:W3CDTF">2019-09-13T21:24:00Z</dcterms:modified>
</cp:coreProperties>
</file>