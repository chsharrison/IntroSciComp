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9038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5968CF92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4EFEE1B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5D0A08">
        <w:rPr>
          <w:rStyle w:val="eop"/>
        </w:rPr>
        <w:t>Jessica Stevens</w:t>
      </w:r>
    </w:p>
    <w:p w14:paraId="238E4206" w14:textId="3D73C248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3C5BD7">
        <w:rPr>
          <w:rStyle w:val="eop"/>
        </w:rPr>
        <w:t>10/</w:t>
      </w:r>
      <w:r w:rsidR="00D51C87">
        <w:rPr>
          <w:rStyle w:val="eop"/>
        </w:rPr>
        <w:t>12</w:t>
      </w:r>
      <w:r w:rsidR="003C5BD7">
        <w:rPr>
          <w:rStyle w:val="eop"/>
        </w:rPr>
        <w:t>/19</w:t>
      </w:r>
    </w:p>
    <w:p w14:paraId="2387AD3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70C999B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296D907F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6B4D330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0BAB53AF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6B626A2" w14:textId="327FA8FB" w:rsidR="00DC6EA9" w:rsidRDefault="00D51C87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 xml:space="preserve">I definitely like the pre-formatted </w:t>
      </w:r>
      <w:r w:rsidR="00F9457B">
        <w:rPr>
          <w:rStyle w:val="eop"/>
        </w:rPr>
        <w:t>lessons</w:t>
      </w:r>
    </w:p>
    <w:p w14:paraId="54F4E852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28178F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4C0A7A24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8FC8BD2" w14:textId="5402BCD7" w:rsidR="00DC6EA9" w:rsidRDefault="00F9457B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I think going over the warm-ups was a good practice. Hearing different ways people did it and seeing the straight forward way is a good way to get the class started. I know occasionally there are spots where I’ll get stuck towards the end of the warm-up so I’ll just move on to the rest of the stuff because I usually can’t see where you are. For people who can’t seem to figure out the warm-up, seeing the walk through and having something done is a good confidence boost to continue with the rest. Would also help people to not fall too far behind.</w:t>
      </w:r>
    </w:p>
    <w:p w14:paraId="1B8CE1D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06C0B3D3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29BF5A6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92AECED" w14:textId="7D75289A" w:rsidR="00DC6EA9" w:rsidRDefault="00F9457B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Not really sure. Geographical plotting might be good?</w:t>
      </w:r>
      <w:r w:rsidR="00DC6EA9">
        <w:rPr>
          <w:rStyle w:val="eop"/>
        </w:rPr>
        <w:t> </w:t>
      </w:r>
    </w:p>
    <w:p w14:paraId="5ED014B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6FB6A6E9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4D2E25F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7E734F2A" w14:textId="2954E65D" w:rsidR="00DC6EA9" w:rsidRDefault="00F9457B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Maybe some slightly more frequent walks around the class to check up on people. Verify nobody is falling too far behind.</w:t>
      </w:r>
    </w:p>
    <w:p w14:paraId="28B107A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DE7C0A1" w14:textId="26C2629B" w:rsidR="005D0A08" w:rsidRPr="00F9457B" w:rsidRDefault="00DC6EA9" w:rsidP="00F9457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  <w:bookmarkStart w:id="0" w:name="_GoBack"/>
      <w:bookmarkEnd w:id="0"/>
    </w:p>
    <w:sectPr w:rsidR="005D0A08" w:rsidRPr="00F9457B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D7"/>
    <w:rsid w:val="001E5814"/>
    <w:rsid w:val="002F06D4"/>
    <w:rsid w:val="002F75F6"/>
    <w:rsid w:val="003C5BD7"/>
    <w:rsid w:val="003E0CFE"/>
    <w:rsid w:val="005D0A08"/>
    <w:rsid w:val="00754D51"/>
    <w:rsid w:val="007700DE"/>
    <w:rsid w:val="00CB14BF"/>
    <w:rsid w:val="00D51C87"/>
    <w:rsid w:val="00DC6EA9"/>
    <w:rsid w:val="00E51CD3"/>
    <w:rsid w:val="00E96CEA"/>
    <w:rsid w:val="00ED7232"/>
    <w:rsid w:val="00F9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E047A"/>
  <w15:chartTrackingRefBased/>
  <w15:docId w15:val="{21838B6F-D23F-CD4F-A807-7694061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fm684/Documents/Fall%202019/3%20Scientific%20Coding/JWS_2_weekly_course_ev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JWS_2_weekly_course_eval.dotx</Template>
  <TotalTime>16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Stevens</dc:creator>
  <cp:keywords/>
  <dc:description/>
  <cp:lastModifiedBy>Jessica Stevens</cp:lastModifiedBy>
  <cp:revision>3</cp:revision>
  <dcterms:created xsi:type="dcterms:W3CDTF">2019-10-12T19:16:00Z</dcterms:created>
  <dcterms:modified xsi:type="dcterms:W3CDTF">2019-10-12T19:32:00Z</dcterms:modified>
</cp:coreProperties>
</file>